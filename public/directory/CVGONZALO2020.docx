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96"/>
        <w:gridCol w:w="6416"/>
      </w:tblGrid>
      <w:tr w:rsidR="006D409C" w14:paraId="1EA74071" w14:textId="77777777" w:rsidTr="00D40B9E">
        <w:trPr>
          <w:trHeight w:val="574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5A694C56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7517ED" wp14:editId="169CC849">
                      <wp:simplePos x="495300" y="1649730"/>
                      <wp:positionH relativeFrom="margin">
                        <wp:posOffset>42545</wp:posOffset>
                      </wp:positionH>
                      <wp:positionV relativeFrom="margin">
                        <wp:posOffset>1095375</wp:posOffset>
                      </wp:positionV>
                      <wp:extent cx="2261870" cy="2261870"/>
                      <wp:effectExtent l="38100" t="38100" r="62230" b="62230"/>
                      <wp:wrapSquare wrapText="bothSides"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870" cy="2261870"/>
                              </a:xfrm>
                              <a:prstGeom prst="diamond">
                                <a:avLst/>
                              </a:prstGeom>
                              <a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9B8E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53" o:spid="_x0000_s1026" type="#_x0000_t4" style="position:absolute;margin-left:3.35pt;margin-top:86.25pt;width:178.1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" strokecolor="#99cb38 [3204]" strokeweight="5pt">
                      <v:fill r:id="rId12" o:title="" recolor="t" rotate="t" type="frame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4A273C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15BC38B8BEE64E58B06274ACC7DF30AC"/>
              </w:placeholder>
              <w:temporary/>
              <w:showingPlcHdr/>
              <w15:appearance w15:val="hidden"/>
            </w:sdtPr>
            <w:sdtEndPr/>
            <w:sdtContent>
              <w:p w14:paraId="373F9E43" w14:textId="77777777" w:rsidR="006D409C" w:rsidRDefault="006D409C" w:rsidP="00776643">
                <w:pPr>
                  <w:pStyle w:val="Ttulo1"/>
                </w:pPr>
                <w:r w:rsidRPr="00036450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14:paraId="09C924C5" w14:textId="77777777" w:rsidTr="00032929">
        <w:trPr>
          <w:trHeight w:val="408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15FE933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2781FB35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51E4E0E" wp14:editId="16A53539">
                      <wp:extent cx="227812" cy="311173"/>
                      <wp:effectExtent l="0" t="3810" r="0" b="0"/>
                      <wp:docPr id="3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9D8BD7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1E4E0E" id="Triángulo rectángulo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19D8BD7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08EE424" w14:textId="50785EE2" w:rsidR="006D409C" w:rsidRPr="005F641A" w:rsidRDefault="00CD6A3D" w:rsidP="00776643">
            <w:pPr>
              <w:rPr>
                <w:b/>
                <w:lang w:val="en-US"/>
              </w:rPr>
            </w:pPr>
            <w:r w:rsidRPr="005F641A">
              <w:rPr>
                <w:b/>
                <w:lang w:val="en-US"/>
              </w:rPr>
              <w:t>Udemy</w:t>
            </w:r>
          </w:p>
          <w:p w14:paraId="44D30248" w14:textId="53245273" w:rsidR="006D409C" w:rsidRPr="005F641A" w:rsidRDefault="001F6FE3" w:rsidP="00776643">
            <w:pPr>
              <w:pStyle w:val="Fecha"/>
              <w:rPr>
                <w:lang w:val="en-US"/>
              </w:rPr>
            </w:pPr>
            <w:r w:rsidRPr="005F641A">
              <w:rPr>
                <w:lang w:val="en-US"/>
              </w:rPr>
              <w:t>01/12/19</w:t>
            </w:r>
            <w:r w:rsidR="006D409C" w:rsidRPr="005F641A">
              <w:rPr>
                <w:lang w:val="en-US" w:bidi="es-ES"/>
              </w:rPr>
              <w:t xml:space="preserve"> </w:t>
            </w:r>
            <w:r w:rsidRPr="005F641A">
              <w:rPr>
                <w:lang w:val="en-US" w:bidi="es-ES"/>
              </w:rPr>
              <w:t>–</w:t>
            </w:r>
            <w:r w:rsidR="006D409C" w:rsidRPr="005F641A">
              <w:rPr>
                <w:lang w:val="en-US" w:bidi="es-ES"/>
              </w:rPr>
              <w:t xml:space="preserve"> </w:t>
            </w:r>
            <w:r w:rsidR="00EE33C2">
              <w:rPr>
                <w:lang w:val="en-US"/>
              </w:rPr>
              <w:t>13/04/20</w:t>
            </w:r>
          </w:p>
          <w:p w14:paraId="6E0B6FC0" w14:textId="5DA9AE67" w:rsidR="006D409C" w:rsidRPr="005F641A" w:rsidRDefault="001F6FE3" w:rsidP="00776643">
            <w:pPr>
              <w:rPr>
                <w:rStyle w:val="Textoennegrita"/>
                <w:rFonts w:cs="Helvetica"/>
                <w:b w:val="0"/>
                <w:bCs w:val="0"/>
                <w:color w:val="29303B"/>
                <w:szCs w:val="20"/>
                <w:shd w:val="clear" w:color="auto" w:fill="FFFFFF"/>
                <w:lang w:val="en-US"/>
              </w:rPr>
            </w:pPr>
            <w:r w:rsidRPr="005F641A">
              <w:rPr>
                <w:lang w:val="en-US" w:bidi="es-ES"/>
              </w:rPr>
              <w:t>“</w:t>
            </w:r>
            <w:r w:rsidRPr="005F641A">
              <w:rPr>
                <w:rStyle w:val="Textoennegrita"/>
                <w:rFonts w:cs="Helvetica"/>
                <w:b w:val="0"/>
                <w:bCs w:val="0"/>
                <w:color w:val="29303B"/>
                <w:szCs w:val="20"/>
                <w:shd w:val="clear" w:color="auto" w:fill="FFFFFF"/>
                <w:lang w:val="en-US"/>
              </w:rPr>
              <w:t>Complete Flutter App Development Bootcamp with Dart”.</w:t>
            </w:r>
          </w:p>
          <w:p w14:paraId="5BC1C655" w14:textId="20322FFE" w:rsidR="001F6FE3" w:rsidRPr="001F6FE3" w:rsidRDefault="001F6FE3" w:rsidP="00776643">
            <w:pPr>
              <w:rPr>
                <w:szCs w:val="20"/>
              </w:rPr>
            </w:pPr>
            <w:r>
              <w:rPr>
                <w:szCs w:val="20"/>
              </w:rPr>
              <w:t>Curso intensivo sobre el desarrollo de aplicaciones móviles con Flutter.</w:t>
            </w:r>
            <w:r w:rsidR="00797865">
              <w:rPr>
                <w:szCs w:val="20"/>
              </w:rPr>
              <w:t xml:space="preserve"> (Finalizado con certificación)</w:t>
            </w:r>
            <w:r w:rsidR="00A57565">
              <w:rPr>
                <w:szCs w:val="20"/>
              </w:rPr>
              <w:t xml:space="preserve"> </w:t>
            </w:r>
          </w:p>
          <w:p w14:paraId="47CB12A8" w14:textId="77777777" w:rsidR="006D409C" w:rsidRDefault="006D409C" w:rsidP="00776643"/>
          <w:p w14:paraId="5497A540" w14:textId="77777777" w:rsidR="006D409C" w:rsidRPr="00036450" w:rsidRDefault="00775769" w:rsidP="00776643">
            <w:pPr>
              <w:rPr>
                <w:b/>
              </w:rPr>
            </w:pPr>
            <w:r>
              <w:rPr>
                <w:b/>
              </w:rPr>
              <w:t>Buffa Sistemas</w:t>
            </w:r>
          </w:p>
          <w:p w14:paraId="58AB6981" w14:textId="0804C39C" w:rsidR="006D409C" w:rsidRPr="00036450" w:rsidRDefault="00032929" w:rsidP="00776643">
            <w:pPr>
              <w:pStyle w:val="Fecha"/>
            </w:pPr>
            <w:r>
              <w:t>01/01/16</w:t>
            </w:r>
            <w:r w:rsidR="006D409C" w:rsidRPr="0003645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6D409C" w:rsidRPr="00036450">
              <w:rPr>
                <w:lang w:bidi="es-ES"/>
              </w:rPr>
              <w:t xml:space="preserve"> </w:t>
            </w:r>
            <w:r>
              <w:t>01/12/18</w:t>
            </w:r>
          </w:p>
          <w:p w14:paraId="5500EF20" w14:textId="699BAB62" w:rsidR="00032929" w:rsidRDefault="00775769" w:rsidP="00032929">
            <w:pPr>
              <w:rPr>
                <w:lang w:bidi="es-ES"/>
              </w:rPr>
            </w:pPr>
            <w:r>
              <w:t>Analista de sistemas</w:t>
            </w:r>
            <w:r w:rsidR="005F394A">
              <w:t xml:space="preserve"> (Abandonado)</w:t>
            </w:r>
            <w:r w:rsidR="00032929">
              <w:rPr>
                <w:lang w:bidi="es-ES"/>
              </w:rPr>
              <w:t xml:space="preserve"> </w:t>
            </w:r>
          </w:p>
          <w:p w14:paraId="0366AFE6" w14:textId="1576C5D3" w:rsidR="00CD6A3D" w:rsidRDefault="00CD6A3D" w:rsidP="00E507FF"/>
          <w:p w14:paraId="59F4AE7C" w14:textId="449512FD" w:rsidR="001F6FE3" w:rsidRPr="00036450" w:rsidRDefault="001F6FE3" w:rsidP="001F6FE3">
            <w:pPr>
              <w:rPr>
                <w:b/>
              </w:rPr>
            </w:pPr>
            <w:r>
              <w:rPr>
                <w:b/>
              </w:rPr>
              <w:t>Escuela Técnica Libertador General San Martín (Secundario)</w:t>
            </w:r>
          </w:p>
          <w:p w14:paraId="3A494A11" w14:textId="62FE4303" w:rsidR="001F6FE3" w:rsidRDefault="00032929" w:rsidP="001F6FE3">
            <w:pPr>
              <w:pStyle w:val="Fecha"/>
            </w:pPr>
            <w:r>
              <w:t>01/01/06</w:t>
            </w:r>
            <w:r w:rsidR="001F6FE3" w:rsidRPr="0003645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1F6FE3" w:rsidRPr="00036450">
              <w:rPr>
                <w:lang w:bidi="es-ES"/>
              </w:rPr>
              <w:t xml:space="preserve"> </w:t>
            </w:r>
            <w:r>
              <w:t>01/12/11</w:t>
            </w:r>
          </w:p>
          <w:p w14:paraId="4AF7AD99" w14:textId="28135769" w:rsidR="001F6FE3" w:rsidRDefault="00797865" w:rsidP="001F6FE3">
            <w:r>
              <w:t>(</w:t>
            </w:r>
            <w:r w:rsidR="00875564">
              <w:t>Egresado como</w:t>
            </w:r>
            <w:r w:rsidR="001F6FE3">
              <w:t xml:space="preserve"> Técnico en computación</w:t>
            </w:r>
            <w:r>
              <w:t>)</w:t>
            </w:r>
          </w:p>
          <w:p w14:paraId="5B407B43" w14:textId="1D319A55" w:rsidR="00032929" w:rsidRPr="001F6FE3" w:rsidRDefault="00032929" w:rsidP="001F6FE3">
            <w:r>
              <w:t>Programación en C# orientada a objetos.</w:t>
            </w:r>
          </w:p>
          <w:p w14:paraId="7F140BBD" w14:textId="77777777" w:rsidR="001F6FE3" w:rsidRDefault="001F6FE3" w:rsidP="00CD6A3D"/>
          <w:p w14:paraId="44D7118D" w14:textId="77777777" w:rsidR="00E507FF" w:rsidRDefault="00E507FF" w:rsidP="00776643"/>
        </w:tc>
      </w:tr>
      <w:tr w:rsidR="006D409C" w14:paraId="44FFA912" w14:textId="77777777" w:rsidTr="00D40B9E">
        <w:trPr>
          <w:trHeight w:val="528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494452E" w14:textId="77777777" w:rsidR="006D409C" w:rsidRPr="005D47DE" w:rsidRDefault="00775769" w:rsidP="005D47DE">
            <w:pPr>
              <w:pStyle w:val="Ttulo"/>
            </w:pPr>
            <w:r>
              <w:t>Gonzalo Martín Gauto</w:t>
            </w:r>
          </w:p>
          <w:p w14:paraId="472E9E3F" w14:textId="77777777" w:rsidR="006D409C" w:rsidRPr="005D47DE" w:rsidRDefault="006D409C" w:rsidP="005D47DE">
            <w:pPr>
              <w:pStyle w:val="Subttulo"/>
            </w:pPr>
          </w:p>
          <w:sdt>
            <w:sdtPr>
              <w:id w:val="-1448076370"/>
              <w:placeholder>
                <w:docPart w:val="2C1E178CDBE94FD78B07A78C5CB73289"/>
              </w:placeholder>
              <w:temporary/>
              <w:showingPlcHdr/>
              <w15:appearance w15:val="hidden"/>
            </w:sdtPr>
            <w:sdtEndPr/>
            <w:sdtContent>
              <w:p w14:paraId="6279BAFD" w14:textId="77777777" w:rsidR="006D409C" w:rsidRPr="005D47DE" w:rsidRDefault="006D409C" w:rsidP="005D47DE">
                <w:pPr>
                  <w:pStyle w:val="Ttulo2"/>
                </w:pPr>
                <w:r w:rsidRPr="005D47DE">
                  <w:rPr>
                    <w:lang w:bidi="es-ES"/>
                  </w:rPr>
                  <w:t>Perfil</w:t>
                </w:r>
              </w:p>
            </w:sdtContent>
          </w:sdt>
          <w:p w14:paraId="73076F86" w14:textId="48A62E4C" w:rsidR="006D409C" w:rsidRDefault="00032929" w:rsidP="00A75FCE">
            <w:pPr>
              <w:pStyle w:val="Textodeperfil"/>
            </w:pPr>
            <w:r>
              <w:t xml:space="preserve">Soy una persona interesada en el desarrollo de aplicaciones </w:t>
            </w:r>
            <w:r w:rsidR="00875564">
              <w:t>móviles</w:t>
            </w:r>
            <w:r>
              <w:t>. Desde el 2017 empecé con Flutter desde su lanzamiento en el cual aprendí mucho sobre la integración con Firebase y todas sus herramientas. Me gusta actualizarme dentro de este ambiente y</w:t>
            </w:r>
            <w:r w:rsidR="00875564">
              <w:t xml:space="preserve"> entender sobre el funcionamiento de cada aplicación. También suelo ver como funcionan otros productos y servicios de Google como Smart Home o DialogFlow.</w:t>
            </w:r>
          </w:p>
          <w:p w14:paraId="7F4E4BEE" w14:textId="77777777" w:rsidR="006D409C" w:rsidRDefault="006D409C" w:rsidP="005D47DE"/>
          <w:p w14:paraId="79C3EB29" w14:textId="77777777" w:rsidR="006D409C" w:rsidRDefault="00775769" w:rsidP="005D47DE">
            <w:pPr>
              <w:pStyle w:val="Ttulo2"/>
            </w:pPr>
            <w:r>
              <w:t>Datos PERSONALES</w:t>
            </w:r>
          </w:p>
          <w:p w14:paraId="6C216DEA" w14:textId="77777777" w:rsidR="006D409C" w:rsidRDefault="00CD1380" w:rsidP="00A75FCE">
            <w:pPr>
              <w:pStyle w:val="Informacindecontacto"/>
            </w:pPr>
            <w:sdt>
              <w:sdtPr>
                <w:id w:val="1111563247"/>
                <w:placeholder>
                  <w:docPart w:val="EF026F7A9D9A4DBFBF686DF45F1F98E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TELÉFONO:</w:t>
                </w:r>
              </w:sdtContent>
            </w:sdt>
            <w:r w:rsidR="00775769">
              <w:t xml:space="preserve"> 1536690528</w:t>
            </w:r>
          </w:p>
          <w:p w14:paraId="5982AB1C" w14:textId="77777777" w:rsidR="006D409C" w:rsidRPr="004D3011" w:rsidRDefault="00775769" w:rsidP="00A75FCE">
            <w:pPr>
              <w:pStyle w:val="Informacindecontacto"/>
            </w:pPr>
            <w:r>
              <w:t>DNI: 38069341</w:t>
            </w:r>
          </w:p>
          <w:p w14:paraId="04EB29D1" w14:textId="77777777" w:rsidR="006D409C" w:rsidRDefault="00775769" w:rsidP="00A75FCE">
            <w:pPr>
              <w:pStyle w:val="Informacindecontacto"/>
            </w:pPr>
            <w:r>
              <w:t>EDAD: 26 años</w:t>
            </w:r>
          </w:p>
          <w:p w14:paraId="4CAFE5D5" w14:textId="77777777" w:rsidR="00775769" w:rsidRDefault="00775769" w:rsidP="00A75FCE">
            <w:pPr>
              <w:pStyle w:val="Informacindecontacto"/>
            </w:pPr>
            <w:r>
              <w:t>FECHA DE NACIMIENTO: 25/12/93</w:t>
            </w:r>
          </w:p>
          <w:p w14:paraId="1310EAFB" w14:textId="01D3C975" w:rsidR="00775769" w:rsidRDefault="00775769" w:rsidP="00A75FCE">
            <w:pPr>
              <w:pStyle w:val="Informacindecontacto"/>
            </w:pPr>
            <w:r>
              <w:t xml:space="preserve">DIRECCIÓN: </w:t>
            </w:r>
            <w:r w:rsidR="00875564">
              <w:t>Batallan</w:t>
            </w:r>
            <w:r w:rsidR="005F641A">
              <w:t xml:space="preserve"> 3357</w:t>
            </w:r>
            <w:r>
              <w:t>(</w:t>
            </w:r>
            <w:r w:rsidR="005F641A">
              <w:t>3 DE FEBRERO</w:t>
            </w:r>
            <w:r>
              <w:t>)</w:t>
            </w:r>
          </w:p>
          <w:p w14:paraId="569F1906" w14:textId="6D6E67E3" w:rsidR="006D409C" w:rsidRDefault="00CD1380" w:rsidP="00775769">
            <w:pPr>
              <w:pStyle w:val="Informacindecontacto"/>
            </w:pPr>
            <w:sdt>
              <w:sdtPr>
                <w:id w:val="-240260293"/>
                <w:placeholder>
                  <w:docPart w:val="5766F375169E493891EAD63F8972DE4F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4D3011">
                  <w:rPr>
                    <w:lang w:bidi="es-ES"/>
                  </w:rPr>
                  <w:t>CORREO ELECTRÓNICO:</w:t>
                </w:r>
              </w:sdtContent>
            </w:sdt>
            <w:r w:rsidR="00775769">
              <w:t xml:space="preserve"> </w:t>
            </w:r>
            <w:hyperlink r:id="rId13" w:history="1">
              <w:r w:rsidR="00797865" w:rsidRPr="008F1936">
                <w:rPr>
                  <w:rStyle w:val="Hipervnculo"/>
                </w:rPr>
                <w:t>gonzalo.gauto@gmail.com</w:t>
              </w:r>
            </w:hyperlink>
          </w:p>
          <w:p w14:paraId="0B13676B" w14:textId="73614C18" w:rsidR="00797865" w:rsidRDefault="00797865" w:rsidP="00775769">
            <w:pPr>
              <w:pStyle w:val="Informacindecontacto"/>
            </w:pPr>
            <w:r>
              <w:t xml:space="preserve">Git: </w:t>
            </w:r>
            <w:hyperlink r:id="rId14" w:history="1">
              <w:r w:rsidRPr="008F1936">
                <w:rPr>
                  <w:rStyle w:val="Hipervnculo"/>
                </w:rPr>
                <w:t>https://github.com/Gonzaa25</w:t>
              </w:r>
            </w:hyperlink>
          </w:p>
        </w:tc>
        <w:tc>
          <w:tcPr>
            <w:tcW w:w="504" w:type="dxa"/>
            <w:shd w:val="clear" w:color="auto" w:fill="31521B" w:themeFill="accent2" w:themeFillShade="80"/>
          </w:tcPr>
          <w:p w14:paraId="02732B3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22B720893F6A404187040D42A0F9410B"/>
              </w:placeholder>
              <w:temporary/>
              <w:showingPlcHdr/>
              <w15:appearance w15:val="hidden"/>
            </w:sdtPr>
            <w:sdtEndPr/>
            <w:sdtContent>
              <w:p w14:paraId="174ECC48" w14:textId="77777777" w:rsidR="006D409C" w:rsidRDefault="006D409C" w:rsidP="00776643">
                <w:pPr>
                  <w:pStyle w:val="Ttulo1"/>
                  <w:rPr>
                    <w:b/>
                  </w:rPr>
                </w:pPr>
                <w:r w:rsidRPr="00036450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14:paraId="376602D4" w14:textId="77777777" w:rsidTr="00D40B9E">
        <w:trPr>
          <w:trHeight w:val="5379"/>
        </w:trPr>
        <w:tc>
          <w:tcPr>
            <w:tcW w:w="4421" w:type="dxa"/>
            <w:vMerge/>
            <w:vAlign w:val="bottom"/>
          </w:tcPr>
          <w:p w14:paraId="1F05E9E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40EA74D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AF77FC8" wp14:editId="63EDFEB6">
                      <wp:extent cx="227812" cy="311173"/>
                      <wp:effectExtent l="0" t="3810" r="0" b="0"/>
                      <wp:docPr id="6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ABE01A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F77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7ABE01A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7D9151F7" w14:textId="77777777" w:rsidR="006D409C" w:rsidRDefault="00775769" w:rsidP="00776643">
            <w:pPr>
              <w:rPr>
                <w:bCs/>
              </w:rPr>
            </w:pPr>
            <w:r>
              <w:rPr>
                <w:b/>
              </w:rPr>
              <w:t>ZOOLOGIC</w:t>
            </w:r>
            <w:r w:rsidR="00F242AD">
              <w:rPr>
                <w:lang w:bidi="es-ES"/>
              </w:rPr>
              <w:t xml:space="preserve"> </w:t>
            </w:r>
            <w:r w:rsidR="00F242AD">
              <w:rPr>
                <w:b/>
              </w:rPr>
              <w:t xml:space="preserve">– </w:t>
            </w:r>
            <w:r>
              <w:rPr>
                <w:b/>
              </w:rPr>
              <w:t>MESA DE AYUDA (SIST. DRAGONFISH)</w:t>
            </w:r>
          </w:p>
          <w:p w14:paraId="4B026638" w14:textId="00210865" w:rsidR="006D409C" w:rsidRPr="00036450" w:rsidRDefault="00775769" w:rsidP="00776643">
            <w:r>
              <w:t>01/12/18</w:t>
            </w:r>
            <w:r w:rsidR="00F242AD">
              <w:rPr>
                <w:lang w:bidi="es-ES"/>
              </w:rPr>
              <w:t>-</w:t>
            </w:r>
            <w:r w:rsidR="001F6FE3">
              <w:rPr>
                <w:lang w:bidi="es-ES"/>
              </w:rPr>
              <w:t>ACTUALIDAD</w:t>
            </w:r>
          </w:p>
          <w:p w14:paraId="5C1B8529" w14:textId="40C4C438" w:rsidR="006D409C" w:rsidRPr="00032929" w:rsidRDefault="00032929" w:rsidP="00776643">
            <w:pPr>
              <w:rPr>
                <w:szCs w:val="20"/>
              </w:rPr>
            </w:pPr>
            <w:r w:rsidRPr="00032929">
              <w:rPr>
                <w:rFonts w:ascii="Arial" w:hAnsi="Arial" w:cs="Arial"/>
                <w:color w:val="000000"/>
                <w:szCs w:val="20"/>
              </w:rPr>
              <w:t>Soporte al nuevo sistema de facturación luego de que finalizara el contrato con Nike Argentina. Solución de inconvenientes en las diferentes utilidades del sistema (facturación, centralización y control). A su vez se controla el estado de las bases de datos en estado “suspect” o “dañadas”.</w:t>
            </w:r>
          </w:p>
          <w:p w14:paraId="26D05B46" w14:textId="77777777" w:rsidR="006D409C" w:rsidRPr="00D618AB" w:rsidRDefault="00775769" w:rsidP="00776643">
            <w:pPr>
              <w:rPr>
                <w:bCs/>
                <w:lang w:val="en-US"/>
              </w:rPr>
            </w:pPr>
            <w:r w:rsidRPr="00D618AB">
              <w:rPr>
                <w:b/>
                <w:lang w:val="en-US"/>
              </w:rPr>
              <w:t>ZOOLOGIC</w:t>
            </w:r>
            <w:r w:rsidR="001112D2" w:rsidRPr="00D618AB">
              <w:rPr>
                <w:lang w:val="en-US" w:bidi="es-ES"/>
              </w:rPr>
              <w:t xml:space="preserve"> </w:t>
            </w:r>
            <w:r w:rsidRPr="00D618AB">
              <w:rPr>
                <w:b/>
                <w:lang w:val="en-US"/>
              </w:rPr>
              <w:t>– RETAIL SUPPORT (SIST. DRAGONFISH NIKE)</w:t>
            </w:r>
          </w:p>
          <w:p w14:paraId="224A5D0E" w14:textId="77777777" w:rsidR="006D409C" w:rsidRPr="004D3011" w:rsidRDefault="00F242AD" w:rsidP="00776643">
            <w:r>
              <w:t>01/09/15</w:t>
            </w:r>
            <w:r w:rsidR="006D409C" w:rsidRPr="004D3011">
              <w:rPr>
                <w:lang w:bidi="es-ES"/>
              </w:rPr>
              <w:t>-</w:t>
            </w:r>
            <w:r>
              <w:t>01/12/18</w:t>
            </w:r>
          </w:p>
          <w:p w14:paraId="5A65E97F" w14:textId="68BC083A" w:rsidR="006D409C" w:rsidRDefault="005F641A" w:rsidP="00776643">
            <w:r w:rsidRPr="005F641A">
              <w:rPr>
                <w:rFonts w:ascii="Arial" w:hAnsi="Arial" w:cs="Arial"/>
                <w:color w:val="000000"/>
                <w:szCs w:val="20"/>
              </w:rPr>
              <w:t xml:space="preserve">Soporte completo del sistema “Dragonfish” (Control de centralización de ventas, generación de archivos a SAP, generar claves de acceso al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sistema, análisis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 xml:space="preserve"> de diferencias de todo tipo, creación de BD en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SQL, traspaso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 xml:space="preserve"> de información entre tablas, crear backups programados, preparación/actualización de ambientes de </w:t>
            </w:r>
            <w:r w:rsidR="00875564" w:rsidRPr="005F641A">
              <w:rPr>
                <w:rFonts w:ascii="Arial" w:hAnsi="Arial" w:cs="Arial"/>
                <w:color w:val="000000"/>
                <w:szCs w:val="20"/>
              </w:rPr>
              <w:t>test, etc</w:t>
            </w:r>
            <w:r w:rsidRPr="005F641A">
              <w:rPr>
                <w:rFonts w:ascii="Arial" w:hAnsi="Arial" w:cs="Arial"/>
                <w:color w:val="000000"/>
                <w:szCs w:val="20"/>
              </w:rPr>
              <w:t>)</w:t>
            </w:r>
            <w:r w:rsidR="006D409C" w:rsidRPr="005F641A">
              <w:rPr>
                <w:szCs w:val="20"/>
                <w:lang w:bidi="es-ES"/>
              </w:rPr>
              <w:t xml:space="preserve"> </w:t>
            </w:r>
          </w:p>
          <w:p w14:paraId="12BB9A03" w14:textId="77777777" w:rsidR="006D409C" w:rsidRPr="004D3011" w:rsidRDefault="00F242AD" w:rsidP="00776643">
            <w:pPr>
              <w:rPr>
                <w:bCs/>
              </w:rPr>
            </w:pPr>
            <w:r>
              <w:rPr>
                <w:b/>
              </w:rPr>
              <w:t>ZOOLOGIC – MESA DE AYUDA</w:t>
            </w:r>
            <w:r w:rsidR="001112D2">
              <w:rPr>
                <w:lang w:bidi="es-ES"/>
              </w:rPr>
              <w:t xml:space="preserve"> </w:t>
            </w:r>
            <w:r>
              <w:rPr>
                <w:b/>
              </w:rPr>
              <w:t>(SIST. LINCE)</w:t>
            </w:r>
          </w:p>
          <w:p w14:paraId="421015A5" w14:textId="77777777" w:rsidR="006D409C" w:rsidRPr="004D3011" w:rsidRDefault="00F242AD" w:rsidP="00776643">
            <w:r>
              <w:t>01/03/15</w:t>
            </w:r>
            <w:r w:rsidR="006D409C" w:rsidRPr="004D3011">
              <w:rPr>
                <w:lang w:bidi="es-ES"/>
              </w:rPr>
              <w:t>-</w:t>
            </w:r>
            <w:r>
              <w:t>09/03/15</w:t>
            </w:r>
          </w:p>
          <w:p w14:paraId="730FC1FC" w14:textId="5131AED6" w:rsidR="006D409C" w:rsidRDefault="005F641A" w:rsidP="00776643">
            <w:r w:rsidRPr="005F641A">
              <w:rPr>
                <w:rFonts w:cs="Arial"/>
                <w:color w:val="000000"/>
                <w:szCs w:val="20"/>
              </w:rPr>
              <w:t xml:space="preserve">Soporte del sistema “Lince”, se reciben llamados de los clientes en donde se solucionan problemas al momento de facturar, problemas con controladores fiscales, diferencias en ventas o precios, </w:t>
            </w:r>
          </w:p>
          <w:p w14:paraId="3E91C6AD" w14:textId="7420154E" w:rsidR="006D409C" w:rsidRPr="004D3011" w:rsidRDefault="005F641A" w:rsidP="005D47DE">
            <w:pPr>
              <w:rPr>
                <w:bCs/>
              </w:rPr>
            </w:pPr>
            <w:r>
              <w:rPr>
                <w:b/>
              </w:rPr>
              <w:t>CONECTAR IGUALDAD</w:t>
            </w:r>
            <w:r w:rsidR="001112D2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- </w:t>
            </w:r>
            <w:r>
              <w:rPr>
                <w:b/>
              </w:rPr>
              <w:t>SOPORTE</w:t>
            </w:r>
          </w:p>
          <w:p w14:paraId="797FA480" w14:textId="759873F0" w:rsidR="006D409C" w:rsidRPr="004D3011" w:rsidRDefault="005F641A" w:rsidP="005D47DE">
            <w:r>
              <w:t>01/03/12</w:t>
            </w:r>
            <w:r w:rsidR="006D409C" w:rsidRPr="004D3011">
              <w:rPr>
                <w:lang w:bidi="es-ES"/>
              </w:rPr>
              <w:t>-</w:t>
            </w:r>
            <w:r>
              <w:t>01/07/12</w:t>
            </w:r>
          </w:p>
          <w:p w14:paraId="30D6B18C" w14:textId="18C4ED52" w:rsidR="006D409C" w:rsidRPr="005F641A" w:rsidRDefault="005F641A" w:rsidP="005D47DE">
            <w:pPr>
              <w:rPr>
                <w:szCs w:val="20"/>
              </w:rPr>
            </w:pPr>
            <w:r w:rsidRPr="005F641A">
              <w:rPr>
                <w:rFonts w:cs="Arial"/>
                <w:color w:val="222222"/>
                <w:szCs w:val="20"/>
              </w:rPr>
              <w:t>Junior, Asistente de soporte técnico. Pasantía. Certificación y Desbloqueo de netbooks.</w:t>
            </w:r>
          </w:p>
        </w:tc>
      </w:tr>
      <w:tr w:rsidR="006D409C" w14:paraId="1F4A3AD0" w14:textId="77777777" w:rsidTr="00D40B9E">
        <w:trPr>
          <w:trHeight w:val="608"/>
        </w:trPr>
        <w:tc>
          <w:tcPr>
            <w:tcW w:w="4421" w:type="dxa"/>
            <w:vMerge/>
            <w:vAlign w:val="bottom"/>
          </w:tcPr>
          <w:p w14:paraId="5F8756F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6620BE76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137A88F" w14:textId="77777777" w:rsidR="006D409C" w:rsidRDefault="00F242AD" w:rsidP="00776643">
            <w:pPr>
              <w:pStyle w:val="Ttulo1"/>
              <w:rPr>
                <w:b/>
              </w:rPr>
            </w:pPr>
            <w:r>
              <w:t>Conocimientos</w:t>
            </w:r>
          </w:p>
        </w:tc>
      </w:tr>
      <w:tr w:rsidR="006D409C" w14:paraId="2071092B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7DBEEE4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0C78318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C516AE7" wp14:editId="1A7EF125">
                      <wp:extent cx="227812" cy="311173"/>
                      <wp:effectExtent l="0" t="3810" r="0" b="0"/>
                      <wp:docPr id="5" name="Triángulo 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11F1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516AE7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7611F1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20FCE1D9" w14:textId="77777777" w:rsidR="006D409C" w:rsidRDefault="00F242AD" w:rsidP="00776643">
            <w:pPr>
              <w:rPr>
                <w:b/>
              </w:rPr>
            </w:pPr>
            <w:r w:rsidRPr="00F242AD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2F5C806" wp14:editId="7A074EC4">
                      <wp:simplePos x="0" y="0"/>
                      <wp:positionH relativeFrom="column">
                        <wp:posOffset>-3681730</wp:posOffset>
                      </wp:positionH>
                      <wp:positionV relativeFrom="paragraph">
                        <wp:posOffset>5080</wp:posOffset>
                      </wp:positionV>
                      <wp:extent cx="3550285" cy="1739900"/>
                      <wp:effectExtent l="0" t="0" r="12065" b="1270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0285" cy="173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1998E" w14:textId="77777777" w:rsidR="00F242AD" w:rsidRPr="005F641A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5F641A">
                                    <w:rPr>
                                      <w:lang w:val="en-US"/>
                                    </w:rPr>
                                    <w:t>Microsoft Access, Word y Excel (Intermedio)</w:t>
                                  </w:r>
                                </w:p>
                                <w:p w14:paraId="05BCC2A4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Bases de datos SQL (Intermedio)</w:t>
                                  </w:r>
                                </w:p>
                                <w:p w14:paraId="3583D057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C# y C++ (Intermedio)</w:t>
                                  </w:r>
                                </w:p>
                                <w:p w14:paraId="1CDC6D61" w14:textId="77777777" w:rsidR="00AD0B8B" w:rsidRDefault="00AD0B8B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Photoshop y Lightroom (Intermedio)</w:t>
                                  </w:r>
                                </w:p>
                                <w:p w14:paraId="4F5CD890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Flutter (Intermedio)</w:t>
                                  </w:r>
                                </w:p>
                                <w:p w14:paraId="37ECDA3D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Firebase (Intermedio)</w:t>
                                  </w:r>
                                </w:p>
                                <w:p w14:paraId="147D2C68" w14:textId="77777777" w:rsidR="00E507FF" w:rsidRDefault="00E507FF" w:rsidP="00AD0B8B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Armado de pc, SO y componentes </w:t>
                                  </w:r>
                                </w:p>
                                <w:p w14:paraId="211D47E2" w14:textId="77777777" w:rsidR="00E507FF" w:rsidRDefault="00E507FF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Fox (Básico)</w:t>
                                  </w:r>
                                </w:p>
                                <w:p w14:paraId="7B5B621E" w14:textId="573D6C31" w:rsidR="00E507FF" w:rsidRDefault="00D618AB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MySQL</w:t>
                                  </w:r>
                                  <w:r w:rsidR="00E507FF">
                                    <w:t xml:space="preserve"> (Básico)</w:t>
                                  </w:r>
                                </w:p>
                                <w:p w14:paraId="7BD021DD" w14:textId="271292A6" w:rsidR="00E507FF" w:rsidRDefault="003F4CBC" w:rsidP="00E507FF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Inglés</w:t>
                                  </w:r>
                                  <w:r w:rsidR="00E507FF">
                                    <w:t xml:space="preserve"> (Intermedio)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F5C8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-289.9pt;margin-top:.4pt;width:279.55pt;height:1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">
                      <v:textbox>
                        <w:txbxContent>
                          <w:p w14:paraId="6D91998E" w14:textId="77777777" w:rsidR="00F242AD" w:rsidRPr="005F641A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5F641A">
                              <w:rPr>
                                <w:lang w:val="en-US"/>
                              </w:rPr>
                              <w:t>Microsoft Access, Word y Excel (Intermedio)</w:t>
                            </w:r>
                          </w:p>
                          <w:p w14:paraId="05BCC2A4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Bases de datos SQL (Intermedio)</w:t>
                            </w:r>
                          </w:p>
                          <w:p w14:paraId="3583D057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 y C++ (Intermedio)</w:t>
                            </w:r>
                          </w:p>
                          <w:p w14:paraId="1CDC6D61" w14:textId="77777777" w:rsidR="00AD0B8B" w:rsidRDefault="00AD0B8B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Photoshop y Lightroom (Intermedio)</w:t>
                            </w:r>
                          </w:p>
                          <w:p w14:paraId="4F5CD890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Flutter (Intermedio)</w:t>
                            </w:r>
                          </w:p>
                          <w:p w14:paraId="37ECDA3D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Firebase (Intermedio)</w:t>
                            </w:r>
                          </w:p>
                          <w:p w14:paraId="147D2C68" w14:textId="77777777" w:rsidR="00E507FF" w:rsidRDefault="00E507FF" w:rsidP="00AD0B8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Armado de pc, SO y componentes </w:t>
                            </w:r>
                          </w:p>
                          <w:p w14:paraId="211D47E2" w14:textId="77777777" w:rsidR="00E507FF" w:rsidRDefault="00E507FF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Fox (Básico)</w:t>
                            </w:r>
                          </w:p>
                          <w:p w14:paraId="7B5B621E" w14:textId="573D6C31" w:rsidR="00E507FF" w:rsidRDefault="00D618AB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MySQL</w:t>
                            </w:r>
                            <w:r w:rsidR="00E507FF">
                              <w:t xml:space="preserve"> (Básico)</w:t>
                            </w:r>
                          </w:p>
                          <w:p w14:paraId="7BD021DD" w14:textId="271292A6" w:rsidR="00E507FF" w:rsidRDefault="003F4CBC" w:rsidP="00E507F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Inglés</w:t>
                            </w:r>
                            <w:r w:rsidR="00E507FF">
                              <w:t xml:space="preserve"> (Intermedio)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B79671A" w14:textId="77777777" w:rsidR="00153B84" w:rsidRDefault="00153B84" w:rsidP="005D47DE"/>
    <w:sectPr w:rsidR="00153B84" w:rsidSect="00B8150E">
      <w:headerReference w:type="default" r:id="rId15"/>
      <w:pgSz w:w="11906" w:h="16838" w:code="9"/>
      <w:pgMar w:top="720" w:right="360" w:bottom="72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C92BF" w14:textId="77777777" w:rsidR="00CD1380" w:rsidRDefault="00CD1380" w:rsidP="00C51CF5">
      <w:r>
        <w:separator/>
      </w:r>
    </w:p>
  </w:endnote>
  <w:endnote w:type="continuationSeparator" w:id="0">
    <w:p w14:paraId="6442B02C" w14:textId="77777777" w:rsidR="00CD1380" w:rsidRDefault="00CD138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19B32" w14:textId="77777777" w:rsidR="00CD1380" w:rsidRDefault="00CD1380" w:rsidP="00C51CF5">
      <w:r>
        <w:separator/>
      </w:r>
    </w:p>
  </w:footnote>
  <w:footnote w:type="continuationSeparator" w:id="0">
    <w:p w14:paraId="56E8EFB5" w14:textId="77777777" w:rsidR="00CD1380" w:rsidRDefault="00CD138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A246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92AABC" wp14:editId="25ACCF68">
              <wp:simplePos x="0" y="0"/>
              <wp:positionH relativeFrom="page">
                <wp:posOffset>228600</wp:posOffset>
              </wp:positionH>
              <wp:positionV relativeFrom="page">
                <wp:posOffset>314325</wp:posOffset>
              </wp:positionV>
              <wp:extent cx="3005070" cy="9925050"/>
              <wp:effectExtent l="0" t="0" r="5080" b="0"/>
              <wp:wrapNone/>
              <wp:docPr id="4" name="Entrada manu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92505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B9CC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style="position:absolute;margin-left:18pt;margin-top:24.75pt;width:236.6pt;height:781.5pt;z-index:-251657216;visibility:visible;mso-wrap-style:square;mso-width-percent:405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990A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1139C1"/>
    <w:multiLevelType w:val="hybridMultilevel"/>
    <w:tmpl w:val="D852662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69"/>
    <w:rsid w:val="00032929"/>
    <w:rsid w:val="000521EF"/>
    <w:rsid w:val="000A545F"/>
    <w:rsid w:val="000F3BEA"/>
    <w:rsid w:val="0010314C"/>
    <w:rsid w:val="001112D2"/>
    <w:rsid w:val="00136262"/>
    <w:rsid w:val="00153B84"/>
    <w:rsid w:val="00196AAB"/>
    <w:rsid w:val="001A4D1A"/>
    <w:rsid w:val="001B0B3D"/>
    <w:rsid w:val="001F6FE3"/>
    <w:rsid w:val="002A6048"/>
    <w:rsid w:val="003B0DB8"/>
    <w:rsid w:val="003B49FA"/>
    <w:rsid w:val="003F4CBC"/>
    <w:rsid w:val="00416CB9"/>
    <w:rsid w:val="00431999"/>
    <w:rsid w:val="00443E2D"/>
    <w:rsid w:val="00572086"/>
    <w:rsid w:val="00597871"/>
    <w:rsid w:val="005D47DE"/>
    <w:rsid w:val="005F364E"/>
    <w:rsid w:val="005F394A"/>
    <w:rsid w:val="005F641A"/>
    <w:rsid w:val="0062123A"/>
    <w:rsid w:val="00635EF0"/>
    <w:rsid w:val="00646E75"/>
    <w:rsid w:val="00663587"/>
    <w:rsid w:val="006D409C"/>
    <w:rsid w:val="006F774F"/>
    <w:rsid w:val="00775769"/>
    <w:rsid w:val="00776643"/>
    <w:rsid w:val="00797579"/>
    <w:rsid w:val="00797865"/>
    <w:rsid w:val="007D0F5B"/>
    <w:rsid w:val="00875564"/>
    <w:rsid w:val="00882E29"/>
    <w:rsid w:val="008F290E"/>
    <w:rsid w:val="00942045"/>
    <w:rsid w:val="00942E41"/>
    <w:rsid w:val="00964B9F"/>
    <w:rsid w:val="009F215D"/>
    <w:rsid w:val="00A57565"/>
    <w:rsid w:val="00A73BCA"/>
    <w:rsid w:val="00A75FCE"/>
    <w:rsid w:val="00AB317F"/>
    <w:rsid w:val="00AC5509"/>
    <w:rsid w:val="00AD0B8B"/>
    <w:rsid w:val="00AF4EA4"/>
    <w:rsid w:val="00B0669D"/>
    <w:rsid w:val="00B8150E"/>
    <w:rsid w:val="00B90CEF"/>
    <w:rsid w:val="00B95D4D"/>
    <w:rsid w:val="00C51CF5"/>
    <w:rsid w:val="00C93D20"/>
    <w:rsid w:val="00CA407F"/>
    <w:rsid w:val="00CD1380"/>
    <w:rsid w:val="00CD6A3D"/>
    <w:rsid w:val="00D00A30"/>
    <w:rsid w:val="00D40B9E"/>
    <w:rsid w:val="00D618AB"/>
    <w:rsid w:val="00D8438A"/>
    <w:rsid w:val="00DC71AE"/>
    <w:rsid w:val="00DE6C7E"/>
    <w:rsid w:val="00E507FF"/>
    <w:rsid w:val="00E55D74"/>
    <w:rsid w:val="00E774C3"/>
    <w:rsid w:val="00E8541C"/>
    <w:rsid w:val="00EE33C2"/>
    <w:rsid w:val="00F2249D"/>
    <w:rsid w:val="00F242AD"/>
    <w:rsid w:val="00F56513"/>
    <w:rsid w:val="00FB32D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FA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112D2"/>
    <w:pPr>
      <w:ind w:right="360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character" w:styleId="Textoennegrita">
    <w:name w:val="Strong"/>
    <w:basedOn w:val="Fuentedeprrafopredeter"/>
    <w:uiPriority w:val="22"/>
    <w:qFormat/>
    <w:rsid w:val="001F6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onzalo.gauto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onzaa2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AppData\Roaming\Microsoft\Templates\Curr&#237;culum%20v&#237;tae%20con%20cubo%20ve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BC38B8BEE64E58B06274ACC7DF3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F0313-69CA-4198-AFB5-1974F46CEBDB}"/>
      </w:docPartPr>
      <w:docPartBody>
        <w:p w:rsidR="00FD0505" w:rsidRDefault="00637A06">
          <w:pPr>
            <w:pStyle w:val="15BC38B8BEE64E58B06274ACC7DF30AC"/>
          </w:pPr>
          <w:r w:rsidRPr="00036450">
            <w:rPr>
              <w:lang w:bidi="es-ES"/>
            </w:rPr>
            <w:t>EDUCACIÓN</w:t>
          </w:r>
        </w:p>
      </w:docPartBody>
    </w:docPart>
    <w:docPart>
      <w:docPartPr>
        <w:name w:val="2C1E178CDBE94FD78B07A78C5CB7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BE89-F246-4FDF-ACF8-0488548C7E71}"/>
      </w:docPartPr>
      <w:docPartBody>
        <w:p w:rsidR="00FD0505" w:rsidRDefault="00637A06">
          <w:pPr>
            <w:pStyle w:val="2C1E178CDBE94FD78B07A78C5CB73289"/>
          </w:pPr>
          <w:r w:rsidRPr="005D47DE">
            <w:rPr>
              <w:lang w:bidi="es-ES"/>
            </w:rPr>
            <w:t>Perfil</w:t>
          </w:r>
        </w:p>
      </w:docPartBody>
    </w:docPart>
    <w:docPart>
      <w:docPartPr>
        <w:name w:val="EF026F7A9D9A4DBFBF686DF45F1F9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EC3C5-314D-4133-8A13-1B8469E7B7EE}"/>
      </w:docPartPr>
      <w:docPartBody>
        <w:p w:rsidR="00FD0505" w:rsidRDefault="00637A06">
          <w:pPr>
            <w:pStyle w:val="EF026F7A9D9A4DBFBF686DF45F1F98E9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5766F375169E493891EAD63F8972D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DD6A-B80C-48C1-B321-86165D4D9164}"/>
      </w:docPartPr>
      <w:docPartBody>
        <w:p w:rsidR="00FD0505" w:rsidRDefault="00637A06">
          <w:pPr>
            <w:pStyle w:val="5766F375169E493891EAD63F8972DE4F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22B720893F6A404187040D42A0F94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1F632-86CF-4D22-8E11-CB91384E3EC9}"/>
      </w:docPartPr>
      <w:docPartBody>
        <w:p w:rsidR="00FD0505" w:rsidRDefault="00637A06">
          <w:pPr>
            <w:pStyle w:val="22B720893F6A404187040D42A0F9410B"/>
          </w:pPr>
          <w:r w:rsidRPr="00036450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42"/>
    <w:rsid w:val="000C2342"/>
    <w:rsid w:val="00637A06"/>
    <w:rsid w:val="00664D50"/>
    <w:rsid w:val="008321E8"/>
    <w:rsid w:val="00A40D0C"/>
    <w:rsid w:val="00B21610"/>
    <w:rsid w:val="00BA488E"/>
    <w:rsid w:val="00E523A9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BC38B8BEE64E58B06274ACC7DF30AC">
    <w:name w:val="15BC38B8BEE64E58B06274ACC7DF30AC"/>
  </w:style>
  <w:style w:type="paragraph" w:customStyle="1" w:styleId="1FE0F7BEA5C94E01871C23B17579D868">
    <w:name w:val="1FE0F7BEA5C94E01871C23B17579D868"/>
  </w:style>
  <w:style w:type="paragraph" w:customStyle="1" w:styleId="07882619D008439F80DC9FD92C10273E">
    <w:name w:val="07882619D008439F80DC9FD92C10273E"/>
  </w:style>
  <w:style w:type="paragraph" w:customStyle="1" w:styleId="9D7F2274BA684D19A47BD9A7FD739441">
    <w:name w:val="9D7F2274BA684D19A47BD9A7FD739441"/>
  </w:style>
  <w:style w:type="paragraph" w:customStyle="1" w:styleId="7993E639AC594DB2900DC7B519D0EC36">
    <w:name w:val="7993E639AC594DB2900DC7B519D0EC36"/>
  </w:style>
  <w:style w:type="paragraph" w:customStyle="1" w:styleId="C310B4B50053467AA1D38212C6B31B5F">
    <w:name w:val="C310B4B50053467AA1D38212C6B31B5F"/>
  </w:style>
  <w:style w:type="paragraph" w:customStyle="1" w:styleId="F1F6E69C2DB74DDEBF20192D40BCFCE1">
    <w:name w:val="F1F6E69C2DB74DDEBF20192D40BCFCE1"/>
  </w:style>
  <w:style w:type="paragraph" w:customStyle="1" w:styleId="635DEED7F5B544798F5DAD8CB30B4DE5">
    <w:name w:val="635DEED7F5B544798F5DAD8CB30B4DE5"/>
  </w:style>
  <w:style w:type="paragraph" w:customStyle="1" w:styleId="A45CD9D970904DB78040FF02791EFC89">
    <w:name w:val="A45CD9D970904DB78040FF02791EFC89"/>
  </w:style>
  <w:style w:type="paragraph" w:customStyle="1" w:styleId="BC97EB1E360D4ED08D5E2B907A572B61">
    <w:name w:val="BC97EB1E360D4ED08D5E2B907A572B61"/>
  </w:style>
  <w:style w:type="paragraph" w:customStyle="1" w:styleId="2C1E178CDBE94FD78B07A78C5CB73289">
    <w:name w:val="2C1E178CDBE94FD78B07A78C5CB73289"/>
  </w:style>
  <w:style w:type="paragraph" w:customStyle="1" w:styleId="9C93CF1E46924A3588684125CE1F7A86">
    <w:name w:val="9C93CF1E46924A3588684125CE1F7A86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val="es-ES" w:eastAsia="ja-JP"/>
    </w:rPr>
  </w:style>
  <w:style w:type="paragraph" w:customStyle="1" w:styleId="1E22ECF713334FC8ABB1438D4F8CA826">
    <w:name w:val="1E22ECF713334FC8ABB1438D4F8CA826"/>
  </w:style>
  <w:style w:type="paragraph" w:customStyle="1" w:styleId="EF026F7A9D9A4DBFBF686DF45F1F98E9">
    <w:name w:val="EF026F7A9D9A4DBFBF686DF45F1F98E9"/>
  </w:style>
  <w:style w:type="paragraph" w:customStyle="1" w:styleId="9ABC9E9654A64D5E8B131FB7805E57F3">
    <w:name w:val="9ABC9E9654A64D5E8B131FB7805E57F3"/>
  </w:style>
  <w:style w:type="paragraph" w:customStyle="1" w:styleId="2AE0F7CFC003434D94EFB12B48CC33F1">
    <w:name w:val="2AE0F7CFC003434D94EFB12B48CC33F1"/>
  </w:style>
  <w:style w:type="paragraph" w:customStyle="1" w:styleId="0E9141FC77974BCC9B699D4BEDF68ED9">
    <w:name w:val="0E9141FC77974BCC9B699D4BEDF68ED9"/>
  </w:style>
  <w:style w:type="paragraph" w:customStyle="1" w:styleId="5766F375169E493891EAD63F8972DE4F">
    <w:name w:val="5766F375169E493891EAD63F8972DE4F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D35FE923DA5A4E26A2E1B72B1FD27916">
    <w:name w:val="D35FE923DA5A4E26A2E1B72B1FD27916"/>
  </w:style>
  <w:style w:type="paragraph" w:customStyle="1" w:styleId="22B720893F6A404187040D42A0F9410B">
    <w:name w:val="22B720893F6A404187040D42A0F9410B"/>
  </w:style>
  <w:style w:type="paragraph" w:customStyle="1" w:styleId="8975044898534214A8437A9B0152CAC5">
    <w:name w:val="8975044898534214A8437A9B0152CAC5"/>
  </w:style>
  <w:style w:type="paragraph" w:customStyle="1" w:styleId="E5F2DBE4EB40410380CB151B764E5F18">
    <w:name w:val="E5F2DBE4EB40410380CB151B764E5F18"/>
  </w:style>
  <w:style w:type="paragraph" w:customStyle="1" w:styleId="F4DA94471EDD4F9CAF5DCC8CB3F95A9E">
    <w:name w:val="F4DA94471EDD4F9CAF5DCC8CB3F95A9E"/>
  </w:style>
  <w:style w:type="paragraph" w:customStyle="1" w:styleId="E3E9124C7AA2480D8939763AD9809C1E">
    <w:name w:val="E3E9124C7AA2480D8939763AD9809C1E"/>
  </w:style>
  <w:style w:type="paragraph" w:customStyle="1" w:styleId="D430CE2A4C5E4359B9325BD64B272E94">
    <w:name w:val="D430CE2A4C5E4359B9325BD64B272E94"/>
  </w:style>
  <w:style w:type="paragraph" w:customStyle="1" w:styleId="A3380C409BE54EF3836D467213E1F378">
    <w:name w:val="A3380C409BE54EF3836D467213E1F378"/>
  </w:style>
  <w:style w:type="paragraph" w:customStyle="1" w:styleId="12C05D3310924D8588B6146697F144BC">
    <w:name w:val="12C05D3310924D8588B6146697F144BC"/>
  </w:style>
  <w:style w:type="paragraph" w:customStyle="1" w:styleId="292CECA3044A4EDFBA25FE49E598FF1A">
    <w:name w:val="292CECA3044A4EDFBA25FE49E598FF1A"/>
  </w:style>
  <w:style w:type="paragraph" w:customStyle="1" w:styleId="B6180808D7C549D6B87EA62A28D27313">
    <w:name w:val="B6180808D7C549D6B87EA62A28D27313"/>
  </w:style>
  <w:style w:type="paragraph" w:customStyle="1" w:styleId="C90DB13B7EE64AA5B3277479A2193AAC">
    <w:name w:val="C90DB13B7EE64AA5B3277479A2193AAC"/>
  </w:style>
  <w:style w:type="paragraph" w:customStyle="1" w:styleId="9B3695074FEA482F857448B1B420DB6D">
    <w:name w:val="9B3695074FEA482F857448B1B420DB6D"/>
  </w:style>
  <w:style w:type="paragraph" w:customStyle="1" w:styleId="97E813A2831B4EB5B49289123720DC19">
    <w:name w:val="97E813A2831B4EB5B49289123720DC19"/>
  </w:style>
  <w:style w:type="paragraph" w:customStyle="1" w:styleId="8C1B618650944228824FAF3277228789">
    <w:name w:val="8C1B618650944228824FAF3277228789"/>
  </w:style>
  <w:style w:type="paragraph" w:customStyle="1" w:styleId="3BFD0A4884FE4498936A60C55A62C7A6">
    <w:name w:val="3BFD0A4884FE4498936A60C55A62C7A6"/>
  </w:style>
  <w:style w:type="paragraph" w:customStyle="1" w:styleId="C617B7760FEE4FA3B0389237739F99E0">
    <w:name w:val="C617B7760FEE4FA3B0389237739F99E0"/>
  </w:style>
  <w:style w:type="paragraph" w:customStyle="1" w:styleId="4EBBEE9AE94841228D8CB07B5463155A">
    <w:name w:val="4EBBEE9AE94841228D8CB07B5463155A"/>
  </w:style>
  <w:style w:type="paragraph" w:customStyle="1" w:styleId="E09DE3541A934B6FA94F5A2B0891D36B">
    <w:name w:val="E09DE3541A934B6FA94F5A2B0891D36B"/>
  </w:style>
  <w:style w:type="paragraph" w:customStyle="1" w:styleId="4E25BD7820E8490E999299FF05B8963F">
    <w:name w:val="4E25BD7820E8490E999299FF05B8963F"/>
  </w:style>
  <w:style w:type="paragraph" w:customStyle="1" w:styleId="3F027990FC9F4A21906895A5EF01D366">
    <w:name w:val="3F027990FC9F4A21906895A5EF01D366"/>
  </w:style>
  <w:style w:type="paragraph" w:customStyle="1" w:styleId="1077B1268E7C47DF9FC56C15335B7E99">
    <w:name w:val="1077B1268E7C47DF9FC56C15335B7E99"/>
  </w:style>
  <w:style w:type="paragraph" w:customStyle="1" w:styleId="DB1F3B3E7277446892A868C0658EAEC1">
    <w:name w:val="DB1F3B3E7277446892A868C0658EAEC1"/>
  </w:style>
  <w:style w:type="paragraph" w:customStyle="1" w:styleId="2B07FFD9ACEE4CFB8879F584D8696AC9">
    <w:name w:val="2B07FFD9ACEE4CFB8879F584D8696AC9"/>
    <w:rsid w:val="000C2342"/>
  </w:style>
  <w:style w:type="paragraph" w:customStyle="1" w:styleId="0F5996A3BBB643A49D599980704A82E0">
    <w:name w:val="0F5996A3BBB643A49D599980704A82E0"/>
    <w:rsid w:val="000C2342"/>
  </w:style>
  <w:style w:type="paragraph" w:customStyle="1" w:styleId="93DF2EEF737F410EA92FAB9CBA547B54">
    <w:name w:val="93DF2EEF737F410EA92FAB9CBA547B54"/>
    <w:rsid w:val="00FD0505"/>
    <w:rPr>
      <w:lang w:val="es-ES" w:eastAsia="es-ES"/>
    </w:rPr>
  </w:style>
  <w:style w:type="paragraph" w:customStyle="1" w:styleId="AC7A178CBC20432B89E9D44FCC8E6F09">
    <w:name w:val="AC7A178CBC20432B89E9D44FCC8E6F09"/>
    <w:rsid w:val="00FD0505"/>
    <w:rPr>
      <w:lang w:val="es-ES" w:eastAsia="es-ES"/>
    </w:rPr>
  </w:style>
  <w:style w:type="paragraph" w:customStyle="1" w:styleId="0C82B254B4ED40428878D43C114D6FFA">
    <w:name w:val="0C82B254B4ED40428878D43C114D6FFA"/>
    <w:rsid w:val="00FD0505"/>
    <w:rPr>
      <w:lang w:val="es-ES" w:eastAsia="es-ES"/>
    </w:rPr>
  </w:style>
  <w:style w:type="paragraph" w:customStyle="1" w:styleId="AEFCC2E81C3B445EB5D626D6727C93F4">
    <w:name w:val="AEFCC2E81C3B445EB5D626D6727C93F4"/>
    <w:rsid w:val="00FD0505"/>
    <w:rPr>
      <w:lang w:val="es-ES" w:eastAsia="es-ES"/>
    </w:rPr>
  </w:style>
  <w:style w:type="paragraph" w:customStyle="1" w:styleId="1C9EAB49D3074A15B1B68F5FA57F1246">
    <w:name w:val="1C9EAB49D3074A15B1B68F5FA57F1246"/>
    <w:rsid w:val="00FD0505"/>
    <w:rPr>
      <w:lang w:val="es-ES" w:eastAsia="es-ES"/>
    </w:rPr>
  </w:style>
  <w:style w:type="paragraph" w:customStyle="1" w:styleId="9A4A3884919046C3890999558AA88554">
    <w:name w:val="9A4A3884919046C3890999558AA88554"/>
    <w:rsid w:val="00FD0505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A7C775-51E3-4D0A-A0F8-F6CB2C12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cubo verde</Template>
  <TotalTime>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2020-03-16T23:33:00Z</dcterms:created>
  <dcterms:modified xsi:type="dcterms:W3CDTF">2020-06-03T20:51:00Z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